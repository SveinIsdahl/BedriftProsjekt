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4" Type="http://schemas.microsoft.com/office/2006/relationships/ui/extensibility" Target="customUI/customUI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onth-Year-Subject-Period"/>
      </w:tblPr>
      <w:tblGrid>
        <w:gridCol w:w="512"/>
        <w:gridCol w:w="4807"/>
        <w:gridCol w:w="818"/>
        <w:gridCol w:w="2360"/>
        <w:gridCol w:w="726"/>
        <w:gridCol w:w="1001"/>
      </w:tblGrid>
      <w:tr w:rsidR="002832C4" w14:paraId="3C465169" w14:textId="77777777" w:rsidTr="006E5FFE">
        <w:tc>
          <w:tcPr>
            <w:tcW w:w="512" w:type="dxa"/>
            <w:tcMar>
              <w:right w:w="115" w:type="dxa"/>
            </w:tcMar>
          </w:tcPr>
          <w:p w14:paraId="183D16A0" w14:textId="77777777" w:rsidR="002832C4" w:rsidRDefault="002832C4"/>
        </w:tc>
        <w:tc>
          <w:tcPr>
            <w:tcW w:w="4807" w:type="dxa"/>
            <w:tcMar>
              <w:left w:w="0" w:type="dxa"/>
              <w:right w:w="115" w:type="dxa"/>
            </w:tcMar>
          </w:tcPr>
          <w:p w14:paraId="5B48D813" w14:textId="7CFF4875" w:rsidR="002832C4" w:rsidRDefault="00756BA4">
            <w:pPr>
              <w:pStyle w:val="Mned"/>
              <w:rPr>
                <w:rStyle w:val="r"/>
              </w:rPr>
            </w:pPr>
            <w:r>
              <w:fldChar w:fldCharType="begin"/>
            </w:r>
            <w:r>
              <w:instrText>DOCVARIABLE  MonthStart \@ MMMM \* MERGEFORMAT</w:instrText>
            </w:r>
            <w:r>
              <w:fldChar w:fldCharType="separate"/>
            </w:r>
            <w:r w:rsidR="005A7969">
              <w:t>oktober</w:t>
            </w:r>
            <w:r>
              <w:fldChar w:fldCharType="end"/>
            </w:r>
            <w:r w:rsidR="006E5FFE">
              <w:t>/Nove mber</w:t>
            </w:r>
            <w:r w:rsidR="006E5FFE">
              <w:rPr>
                <w:rStyle w:val="r"/>
              </w:rPr>
              <w:t>2019</w:t>
            </w:r>
          </w:p>
          <w:p w14:paraId="7A99BB2F" w14:textId="1DE0FCA4" w:rsidR="006E5FFE" w:rsidRDefault="006E5FFE">
            <w:pPr>
              <w:pStyle w:val="Mned"/>
            </w:pPr>
          </w:p>
        </w:tc>
        <w:tc>
          <w:tcPr>
            <w:tcW w:w="818" w:type="dxa"/>
            <w:tcMar>
              <w:left w:w="0" w:type="dxa"/>
              <w:bottom w:w="72" w:type="dxa"/>
              <w:right w:w="0" w:type="dxa"/>
            </w:tcMar>
            <w:vAlign w:val="bottom"/>
          </w:tcPr>
          <w:p w14:paraId="66C8B5D2" w14:textId="77777777" w:rsidR="006E5FFE" w:rsidRDefault="006E5FFE">
            <w:pPr>
              <w:pStyle w:val="Linjetekst"/>
            </w:pPr>
          </w:p>
          <w:p w14:paraId="7EAABB53" w14:textId="77777777" w:rsidR="006E5FFE" w:rsidRDefault="006E5FFE">
            <w:pPr>
              <w:pStyle w:val="Linjetekst"/>
            </w:pPr>
          </w:p>
          <w:p w14:paraId="3D310D88" w14:textId="77777777" w:rsidR="006E5FFE" w:rsidRDefault="006E5FFE">
            <w:pPr>
              <w:pStyle w:val="Linjetekst"/>
            </w:pPr>
          </w:p>
          <w:p w14:paraId="76AEE9B7" w14:textId="76E152C4" w:rsidR="002832C4" w:rsidRDefault="00756BA4">
            <w:pPr>
              <w:pStyle w:val="Linjetekst"/>
            </w:pPr>
            <w:r>
              <w:t>fag</w:t>
            </w:r>
          </w:p>
        </w:tc>
        <w:tc>
          <w:tcPr>
            <w:tcW w:w="2360" w:type="dxa"/>
            <w:vAlign w:val="bottom"/>
          </w:tcPr>
          <w:p w14:paraId="2F490432" w14:textId="2B826704" w:rsidR="002832C4" w:rsidRDefault="00B7588A">
            <w:pPr>
              <w:pStyle w:val="Vannrettlinje"/>
            </w:pPr>
            <w:r>
              <w:t>IT1</w:t>
            </w:r>
            <w:r w:rsidR="006E5FFE">
              <w:t xml:space="preserve"> VG2</w:t>
            </w:r>
          </w:p>
        </w:tc>
        <w:tc>
          <w:tcPr>
            <w:tcW w:w="726" w:type="dxa"/>
            <w:tcMar>
              <w:left w:w="0" w:type="dxa"/>
              <w:bottom w:w="72" w:type="dxa"/>
              <w:right w:w="0" w:type="dxa"/>
            </w:tcMar>
            <w:vAlign w:val="bottom"/>
          </w:tcPr>
          <w:p w14:paraId="1F32CF9A" w14:textId="77777777" w:rsidR="002832C4" w:rsidRDefault="00756BA4">
            <w:pPr>
              <w:pStyle w:val="Linjetekst"/>
            </w:pPr>
            <w:r>
              <w:t>time</w:t>
            </w:r>
          </w:p>
        </w:tc>
        <w:tc>
          <w:tcPr>
            <w:tcW w:w="1001" w:type="dxa"/>
            <w:vAlign w:val="bottom"/>
          </w:tcPr>
          <w:p w14:paraId="7B530DD3" w14:textId="77777777" w:rsidR="002832C4" w:rsidRDefault="002832C4">
            <w:pPr>
              <w:pStyle w:val="Vannrettlinje"/>
            </w:pPr>
          </w:p>
        </w:tc>
      </w:tr>
    </w:tbl>
    <w:p w14:paraId="70AE096D" w14:textId="77777777" w:rsidR="002832C4" w:rsidRDefault="002832C4">
      <w:pPr>
        <w:pStyle w:val="Ingenmellomrom"/>
      </w:pPr>
    </w:p>
    <w:tbl>
      <w:tblPr>
        <w:tblStyle w:val="Tabellrutenet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ys of the week"/>
      </w:tblPr>
      <w:tblGrid>
        <w:gridCol w:w="505"/>
        <w:gridCol w:w="1619"/>
        <w:gridCol w:w="1620"/>
        <w:gridCol w:w="1620"/>
        <w:gridCol w:w="1620"/>
        <w:gridCol w:w="1620"/>
        <w:gridCol w:w="1620"/>
      </w:tblGrid>
      <w:tr w:rsidR="002832C4" w14:paraId="68122642" w14:textId="77777777">
        <w:trPr>
          <w:cantSplit/>
          <w:trHeight w:hRule="exact" w:val="504"/>
        </w:trPr>
        <w:tc>
          <w:tcPr>
            <w:tcW w:w="504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bottom"/>
          </w:tcPr>
          <w:p w14:paraId="5FAC8418" w14:textId="77777777" w:rsidR="002832C4" w:rsidRDefault="002832C4"/>
        </w:tc>
        <w:tc>
          <w:tcPr>
            <w:tcW w:w="1613" w:type="dxa"/>
            <w:shd w:val="clear" w:color="auto" w:fill="auto"/>
            <w:vAlign w:val="center"/>
          </w:tcPr>
          <w:p w14:paraId="78548354" w14:textId="77777777" w:rsidR="002832C4" w:rsidRDefault="00756BA4">
            <w:pPr>
              <w:pStyle w:val="Dager"/>
            </w:pPr>
            <w:r>
              <w:t>MANDAG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5D3F1BF5" w14:textId="77777777" w:rsidR="002832C4" w:rsidRDefault="00756BA4">
            <w:pPr>
              <w:pStyle w:val="Dager"/>
            </w:pPr>
            <w:r>
              <w:t>TIRSDAG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59207C51" w14:textId="77777777" w:rsidR="002832C4" w:rsidRDefault="00756BA4">
            <w:pPr>
              <w:pStyle w:val="Dager"/>
            </w:pPr>
            <w:r>
              <w:t>ONSDAG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4E4E01FF" w14:textId="77777777" w:rsidR="002832C4" w:rsidRDefault="00756BA4">
            <w:pPr>
              <w:pStyle w:val="Dager"/>
            </w:pPr>
            <w:r>
              <w:t>TORSDAG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21AF73EC" w14:textId="77777777" w:rsidR="002832C4" w:rsidRDefault="00756BA4">
            <w:pPr>
              <w:pStyle w:val="Dager"/>
            </w:pPr>
            <w:r>
              <w:t>FREDAG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62FEE7DE" w14:textId="77777777" w:rsidR="002832C4" w:rsidRDefault="00756BA4">
            <w:pPr>
              <w:pStyle w:val="Dager"/>
            </w:pPr>
            <w:r>
              <w:t>LØR/SØN</w:t>
            </w:r>
          </w:p>
        </w:tc>
      </w:tr>
    </w:tbl>
    <w:p w14:paraId="1B52A06C" w14:textId="77777777" w:rsidR="002832C4" w:rsidRDefault="002832C4">
      <w:pPr>
        <w:pStyle w:val="Ingenmellomrom"/>
      </w:pPr>
    </w:p>
    <w:tbl>
      <w:tblPr>
        <w:tblStyle w:val="Tabellrutenet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alendar"/>
      </w:tblPr>
      <w:tblGrid>
        <w:gridCol w:w="495"/>
        <w:gridCol w:w="174"/>
        <w:gridCol w:w="1445"/>
        <w:gridCol w:w="174"/>
        <w:gridCol w:w="1446"/>
        <w:gridCol w:w="174"/>
        <w:gridCol w:w="1446"/>
        <w:gridCol w:w="174"/>
        <w:gridCol w:w="1446"/>
        <w:gridCol w:w="174"/>
        <w:gridCol w:w="1446"/>
        <w:gridCol w:w="174"/>
        <w:gridCol w:w="1446"/>
      </w:tblGrid>
      <w:tr w:rsidR="002832C4" w14:paraId="63002EBE" w14:textId="77777777" w:rsidTr="006E5FFE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4BE11F08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167060E8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70426671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DocVariable MonthStart \@ dddd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lang w:val="en-US"/>
              </w:rPr>
              <w:instrText>Monday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= "Monday" 1 ""</w:instrText>
            </w:r>
            <w:r w:rsidRPr="0067486C">
              <w:rPr>
                <w:lang w:val="en-US"/>
              </w:rPr>
              <w:fldChar w:fldCharType="separate"/>
            </w:r>
            <w:r w:rsidR="005A7969" w:rsidRPr="0067486C">
              <w:rPr>
                <w:noProof/>
                <w:lang w:val="en-US"/>
              </w:rPr>
              <w:t>1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3E60E5CD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265CC0EA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DocVariable MonthStart \@ dddd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lang w:val="en-US"/>
              </w:rPr>
              <w:instrText>Monday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= "Tuesday" 1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=C1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1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&lt;&gt; 0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=C1+1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2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""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2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2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4F61A9DF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70BEBA2F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DocVariable MonthStart \@ dddd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lang w:val="en-US"/>
              </w:rPr>
              <w:instrText>Monday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= "Wednesday" 1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=E1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2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&lt;&gt; 0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=E1+1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3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""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3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3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5FF985AC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028A0735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DocVariable MonthStart \@ dddd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lang w:val="en-US"/>
              </w:rPr>
              <w:instrText>Monday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= "Thursday" 1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=G1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3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&lt;&gt; 0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=G1+1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4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""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4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4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04432911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1F8B161F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DocVariable MonthStart \@ dddd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lang w:val="en-US"/>
              </w:rPr>
              <w:instrText>Monday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= "Friday" 1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=I1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4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&lt;&gt; 0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=I1+1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5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""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5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5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35DC5C6C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14:paraId="61D27C87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DocVariable MonthStart \@ dddd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lang w:val="en-US"/>
              </w:rPr>
              <w:instrText>Monday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= "Saturday" 1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=K1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5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&lt;&gt; 0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=K1+1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6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""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6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6</w: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DOCVARIABLE  MonthStart \@ dddd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lang w:val="en-US"/>
              </w:rPr>
              <w:instrText>Monday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= Sunday "" "/"</w:instrText>
            </w:r>
            <w:r w:rsidRPr="0067486C">
              <w:rPr>
                <w:lang w:val="en-US"/>
              </w:rPr>
              <w:fldChar w:fldCharType="separate"/>
            </w:r>
            <w:r w:rsidR="005A7969" w:rsidRPr="0067486C">
              <w:rPr>
                <w:noProof/>
                <w:lang w:val="en-US"/>
              </w:rPr>
              <w:t>/</w: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DOCVARIABLE  MonthStart \@ dddd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lang w:val="en-US"/>
              </w:rPr>
              <w:instrText>Monday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= "Sunday" 1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DOCVARIABLE  MonthStart \@dddd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lang w:val="en-US"/>
              </w:rPr>
              <w:instrText>Monday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= "Saturday" 2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=K1+2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7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7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7</w:t>
            </w:r>
            <w:r w:rsidRPr="0067486C">
              <w:rPr>
                <w:lang w:val="en-US"/>
              </w:rPr>
              <w:fldChar w:fldCharType="end"/>
            </w:r>
          </w:p>
        </w:tc>
      </w:tr>
      <w:tr w:rsidR="002832C4" w14:paraId="55C5C76D" w14:textId="77777777" w:rsidTr="006E5FFE">
        <w:trPr>
          <w:cantSplit/>
          <w:trHeight w:val="893"/>
        </w:trPr>
        <w:sdt>
          <w:sdtPr>
            <w:id w:val="-824741872"/>
            <w:placeholder>
              <w:docPart w:val="383A0CAEED114BD9BCB5636302039FF1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14:paraId="190E17DA" w14:textId="77777777" w:rsidR="002832C4" w:rsidRDefault="00756BA4">
                <w:pPr>
                  <w:pStyle w:val="Linje"/>
                </w:pPr>
                <w:r>
                  <w:t>1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4CB5BE17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0825B879" w14:textId="5BAC1B2A" w:rsidR="00E64B0F" w:rsidRDefault="00E64B0F" w:rsidP="006E5FFE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2A22B7ED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10F6BAE5" w14:textId="77777777" w:rsidR="002832C4" w:rsidRDefault="002832C4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646C94B8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34923328" w14:textId="77777777" w:rsidR="002832C4" w:rsidRDefault="002832C4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67C156FA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7F329FAA" w14:textId="4B766E22" w:rsidR="002832C4" w:rsidRDefault="00B7588A">
            <w:pPr>
              <w:pStyle w:val="Kalendertekst"/>
            </w:pPr>
            <w:r>
              <w:t xml:space="preserve">Lager </w:t>
            </w:r>
            <w:r w:rsidR="00566EB8">
              <w:t>plan og bestemmer hva vi skal lage</w:t>
            </w: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54243DB5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0D6039D3" w14:textId="210F20C0" w:rsidR="002832C4" w:rsidRDefault="002832C4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3F970ACD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14:paraId="20862853" w14:textId="77777777" w:rsidR="002832C4" w:rsidRDefault="002832C4">
            <w:pPr>
              <w:pStyle w:val="Kalendertekst"/>
            </w:pPr>
          </w:p>
        </w:tc>
      </w:tr>
      <w:tr w:rsidR="002832C4" w14:paraId="353B0DFB" w14:textId="77777777" w:rsidTr="006E5FFE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1F80812F" w14:textId="77777777" w:rsidR="002832C4" w:rsidRDefault="00756BA4">
            <w:pPr>
              <w:pStyle w:val="Uke"/>
              <w:jc w:val="left"/>
            </w:pPr>
            <w:r>
              <w:t>UKE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14:paraId="1FE8A0B9" w14:textId="09342AB5" w:rsidR="002832C4" w:rsidRDefault="00B7588A">
            <w:pPr>
              <w:pStyle w:val="Notatoverskrift1"/>
              <w:rPr>
                <w:noProof/>
              </w:rPr>
            </w:pPr>
            <w:r>
              <w:rPr>
                <w:noProof/>
              </w:rPr>
              <w:t>Notater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14:paraId="3A6A98F9" w14:textId="7494A814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267B520A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64070B58" w14:textId="77777777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7D4B1445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44558B16" w14:textId="77777777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20C593C0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56C1EE89" w14:textId="77777777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68E8EA0A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4A676D87" w14:textId="77777777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7CE1C375" w14:textId="77777777" w:rsidR="002832C4" w:rsidRDefault="002832C4"/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14:paraId="7C146386" w14:textId="77777777" w:rsidR="002832C4" w:rsidRDefault="002832C4"/>
        </w:tc>
      </w:tr>
      <w:tr w:rsidR="002832C4" w14:paraId="176BE4B1" w14:textId="77777777" w:rsidTr="006E5FFE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35942B3A" w14:textId="77777777" w:rsidR="002832C4" w:rsidRDefault="002832C4">
            <w:pPr>
              <w:ind w:left="113" w:right="113"/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14:paraId="104B3022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2F823695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3174CEBE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692C15FA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5B54188C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443E8EF2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2EFEBCD2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7D9E9522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47CC392E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00BA6F0F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0B4341A8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14:paraId="2E3A8E25" w14:textId="77777777" w:rsidR="002832C4" w:rsidRDefault="002832C4"/>
        </w:tc>
      </w:tr>
      <w:tr w:rsidR="002832C4" w14:paraId="5AAC5103" w14:textId="77777777" w:rsidTr="006E5FFE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213121D2" w14:textId="77777777" w:rsidR="002832C4" w:rsidRDefault="002832C4">
            <w:pPr>
              <w:ind w:left="113" w:right="113"/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74EB4A5E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190EEE0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028C6D7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760FA2E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E6A6E0C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40C8E72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0C1A9E4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09F810C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2266E71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767D106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4CAA346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CE6BB4E" w14:textId="77777777" w:rsidR="002832C4" w:rsidRDefault="002832C4"/>
        </w:tc>
      </w:tr>
      <w:tr w:rsidR="002832C4" w14:paraId="4008768A" w14:textId="77777777" w:rsidTr="006E5FFE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1FACCA57" w14:textId="77777777" w:rsidR="002832C4" w:rsidRDefault="002832C4"/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42DB34D0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6E85D4CB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DOCVARIABLE  MonthStart \@ dddd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lang w:val="en-US"/>
              </w:rPr>
              <w:instrText>Monday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= "Sunday" 2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If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DOCVARIABLE  MonthStart \@dddd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lang w:val="en-US"/>
              </w:rPr>
              <w:instrText>Monday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instrText>= "Saturday" 3</w:instrTex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=K1+3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8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instrText>8</w:instrTex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8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1F4169A8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2B7F19E4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=C6+1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9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4610FAB9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146F5C35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=E6+1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10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0F311E4C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6A63F032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=G6+1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11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17029CE9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5A4A5BF4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=I6+1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12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71B67A27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14:paraId="00791432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=K6+1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13</w: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t>/</w: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=K6+2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14</w:t>
            </w:r>
            <w:r w:rsidRPr="0067486C">
              <w:rPr>
                <w:lang w:val="en-US"/>
              </w:rPr>
              <w:fldChar w:fldCharType="end"/>
            </w:r>
          </w:p>
        </w:tc>
      </w:tr>
      <w:tr w:rsidR="002832C4" w14:paraId="3B37CCAE" w14:textId="77777777" w:rsidTr="006E5FFE">
        <w:trPr>
          <w:cantSplit/>
          <w:trHeight w:val="893"/>
        </w:trPr>
        <w:sdt>
          <w:sdtPr>
            <w:id w:val="378516857"/>
            <w:placeholder>
              <w:docPart w:val="C90E4A07BA45496FB2B02B95195B5DD9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14:paraId="1FB864B4" w14:textId="77777777" w:rsidR="002832C4" w:rsidRDefault="00756BA4">
                <w:pPr>
                  <w:pStyle w:val="Linje"/>
                </w:pPr>
                <w:r>
                  <w:t>2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7FFC00CA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01B73674" w14:textId="0C0B8254" w:rsidR="002832C4" w:rsidRDefault="002832C4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6CB0B75C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52773F9B" w14:textId="35D6203A" w:rsidR="002832C4" w:rsidRDefault="00566EB8">
            <w:pPr>
              <w:pStyle w:val="Kalendertekst"/>
            </w:pPr>
            <w:r>
              <w:t>Fordeler jobbene</w:t>
            </w: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43CFFF8A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1D8B2FFF" w14:textId="4B6EA6E1" w:rsidR="002832C4" w:rsidRDefault="002832C4" w:rsidP="005A7969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7FBCFB76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1007D60E" w14:textId="540B83B1" w:rsidR="002832C4" w:rsidRDefault="00566EB8">
            <w:pPr>
              <w:pStyle w:val="Kalendertekst"/>
            </w:pPr>
            <w:r>
              <w:t xml:space="preserve">Jobber med </w:t>
            </w:r>
            <w:proofErr w:type="spellStart"/>
            <w:r>
              <w:t>dbdiagram</w:t>
            </w:r>
            <w:proofErr w:type="spellEnd"/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17AB980D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2CF4F0B5" w14:textId="2D9749F7" w:rsidR="002832C4" w:rsidRDefault="002832C4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4BC31C41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14:paraId="171FD4EA" w14:textId="1F8556DE" w:rsidR="002832C4" w:rsidRDefault="002832C4">
            <w:pPr>
              <w:pStyle w:val="Kalendertekst"/>
            </w:pPr>
          </w:p>
        </w:tc>
      </w:tr>
      <w:tr w:rsidR="002832C4" w14:paraId="3E04BC5A" w14:textId="77777777" w:rsidTr="006E5FFE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66B40779" w14:textId="77777777" w:rsidR="002832C4" w:rsidRDefault="00756BA4">
            <w:pPr>
              <w:pStyle w:val="Uke"/>
              <w:jc w:val="left"/>
            </w:pPr>
            <w:r>
              <w:t>UKE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14:paraId="238FAC1D" w14:textId="37A3072D" w:rsidR="002832C4" w:rsidRDefault="00B7588A">
            <w:pPr>
              <w:pStyle w:val="Notatoverskrift1"/>
              <w:rPr>
                <w:noProof/>
              </w:rPr>
            </w:pPr>
            <w:r>
              <w:rPr>
                <w:noProof/>
              </w:rPr>
              <w:t>Notater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14:paraId="59CA9160" w14:textId="3B0DB52E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4B37FC98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3DE24290" w14:textId="77777777" w:rsidR="002832C4" w:rsidRDefault="002832C4" w:rsidP="005A7969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2C206502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71CFB745" w14:textId="5B46063B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48B6BF16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25CD93EC" w14:textId="77777777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5AB091E9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42DA74EE" w14:textId="77777777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51C4ADC5" w14:textId="77777777" w:rsidR="002832C4" w:rsidRDefault="002832C4"/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14:paraId="014B3A35" w14:textId="073DF636" w:rsidR="002832C4" w:rsidRDefault="002832C4"/>
        </w:tc>
      </w:tr>
      <w:tr w:rsidR="002832C4" w14:paraId="64D413A8" w14:textId="77777777" w:rsidTr="006E5FFE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56BA8BE8" w14:textId="77777777" w:rsidR="002832C4" w:rsidRDefault="002832C4">
            <w:pPr>
              <w:ind w:left="113" w:right="113"/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14:paraId="4D9625F6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143B30AD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3DC71C50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1A95FD22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071CD38D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77EC85A9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47D0A280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29F6D6F4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7DA108EE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25E09ECE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3539008E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14:paraId="66D71882" w14:textId="77777777" w:rsidR="002832C4" w:rsidRDefault="002832C4"/>
        </w:tc>
      </w:tr>
      <w:tr w:rsidR="002832C4" w14:paraId="0A845363" w14:textId="77777777" w:rsidTr="006E5FFE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37030B78" w14:textId="77777777" w:rsidR="002832C4" w:rsidRDefault="002832C4">
            <w:pPr>
              <w:ind w:left="113" w:right="113"/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0ADBC29A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C556C7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C9ED90C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4F98983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41D2C7F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E40F009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C455253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A7417D0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2C26259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643DDBA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49E09E8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DEEBAE2" w14:textId="77777777" w:rsidR="002832C4" w:rsidRDefault="002832C4"/>
        </w:tc>
      </w:tr>
      <w:tr w:rsidR="002832C4" w14:paraId="4A5019AF" w14:textId="77777777" w:rsidTr="006E5FFE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117FA3EE" w14:textId="77777777" w:rsidR="002832C4" w:rsidRDefault="002832C4"/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68C0A651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41B96EDB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=K6+3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15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01DEA3F3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55445354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=C11+</w:instrText>
            </w:r>
          </w:p>
          <w:p w14:paraId="393DA43F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instrText>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16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0CD2D07E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0E952FD1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=E11+1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17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0C5827B1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2CF75EB5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=G11+1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18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28F92271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78AB16F9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=I11+1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19</w:t>
            </w:r>
            <w:r w:rsidRPr="0067486C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569D4B10" w14:textId="77777777" w:rsidR="002832C4" w:rsidRPr="0067486C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14:paraId="6B558159" w14:textId="77777777" w:rsidR="002832C4" w:rsidRPr="0067486C" w:rsidRDefault="00756BA4">
            <w:pPr>
              <w:pStyle w:val="Dato"/>
              <w:rPr>
                <w:lang w:val="en-US"/>
              </w:rPr>
            </w:pP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=K11+1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20</w:t>
            </w:r>
            <w:r w:rsidRPr="0067486C">
              <w:rPr>
                <w:lang w:val="en-US"/>
              </w:rPr>
              <w:fldChar w:fldCharType="end"/>
            </w:r>
            <w:r w:rsidRPr="0067486C">
              <w:rPr>
                <w:lang w:val="en-US"/>
              </w:rPr>
              <w:t>/</w:t>
            </w:r>
            <w:r w:rsidRPr="0067486C">
              <w:rPr>
                <w:lang w:val="en-US"/>
              </w:rPr>
              <w:fldChar w:fldCharType="begin"/>
            </w:r>
            <w:r w:rsidRPr="0067486C">
              <w:rPr>
                <w:lang w:val="en-US"/>
              </w:rPr>
              <w:instrText>=K11+2</w:instrText>
            </w:r>
            <w:r w:rsidRPr="0067486C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21</w:t>
            </w:r>
            <w:r w:rsidRPr="0067486C">
              <w:rPr>
                <w:lang w:val="en-US"/>
              </w:rPr>
              <w:fldChar w:fldCharType="end"/>
            </w:r>
          </w:p>
        </w:tc>
      </w:tr>
      <w:tr w:rsidR="002832C4" w14:paraId="4D2BABE0" w14:textId="77777777" w:rsidTr="006E5FFE">
        <w:trPr>
          <w:cantSplit/>
          <w:trHeight w:val="893"/>
        </w:trPr>
        <w:sdt>
          <w:sdtPr>
            <w:id w:val="967165456"/>
            <w:placeholder>
              <w:docPart w:val="2457CCCC784B4AE48FABA53861AB4F79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14:paraId="7DF62D35" w14:textId="77777777" w:rsidR="002832C4" w:rsidRDefault="00756BA4">
                <w:pPr>
                  <w:pStyle w:val="Linje"/>
                </w:pPr>
                <w:r>
                  <w:t>3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683133E7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42A10341" w14:textId="732571FA" w:rsidR="002832C4" w:rsidRDefault="002832C4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3606A264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37909EA3" w14:textId="7A50CD0F" w:rsidR="002832C4" w:rsidRDefault="00566EB8">
            <w:pPr>
              <w:pStyle w:val="Kalendertekst"/>
            </w:pPr>
            <w:r>
              <w:t>Lager html</w:t>
            </w: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4222918E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48309275" w14:textId="4689428A" w:rsidR="00E64B0F" w:rsidRDefault="00E64B0F" w:rsidP="00566EB8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0A6F78B6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7176884D" w14:textId="7B9AC20E" w:rsidR="002832C4" w:rsidRDefault="00566EB8">
            <w:pPr>
              <w:pStyle w:val="Kalendertekst"/>
            </w:pPr>
            <w:r>
              <w:t>Bli ferdig med html</w:t>
            </w:r>
          </w:p>
          <w:p w14:paraId="6B57D5ED" w14:textId="77777777" w:rsidR="005A7969" w:rsidRDefault="005A7969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23B6CAED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3693BA3E" w14:textId="77777777" w:rsidR="002832C4" w:rsidRDefault="002832C4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5C5CB5B0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14:paraId="6BB3009E" w14:textId="5633EAFE" w:rsidR="002832C4" w:rsidRDefault="00566EB8">
            <w:pPr>
              <w:pStyle w:val="Kalendertekst"/>
            </w:pPr>
            <w:r>
              <w:t>Stusser med små problemer</w:t>
            </w:r>
          </w:p>
        </w:tc>
      </w:tr>
      <w:tr w:rsidR="002832C4" w14:paraId="3824C010" w14:textId="77777777" w:rsidTr="006E5FFE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1F6DA198" w14:textId="77777777" w:rsidR="002832C4" w:rsidRDefault="00756BA4">
            <w:pPr>
              <w:pStyle w:val="Uke"/>
              <w:jc w:val="left"/>
            </w:pPr>
            <w:r>
              <w:t>UKE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14:paraId="4BDD094D" w14:textId="77777777" w:rsidR="002832C4" w:rsidRDefault="00756BA4">
            <w:pPr>
              <w:pStyle w:val="Notatoverskrift1"/>
              <w:rPr>
                <w:noProof/>
              </w:rPr>
            </w:pPr>
            <w:r>
              <w:rPr>
                <w:noProof/>
              </w:rPr>
              <w:t>notater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43" w:type="dxa"/>
              <w:right w:w="0" w:type="dxa"/>
            </w:tcMar>
            <w:vAlign w:val="center"/>
          </w:tcPr>
          <w:p w14:paraId="79BABAF1" w14:textId="3126B839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0BA2A5F1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79C4C1B9" w14:textId="6E1F798C" w:rsidR="002832C4" w:rsidRDefault="00566EB8">
            <w:r>
              <w:t>Håper å få alt til å fungere</w:t>
            </w: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0C48D8BC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61AF67F5" w14:textId="77777777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2133FCAB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23C24E44" w14:textId="22CC4D86" w:rsidR="00E64B0F" w:rsidRDefault="00E64B0F" w:rsidP="00566EB8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7041590C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1602131A" w14:textId="77777777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68A39C18" w14:textId="77777777" w:rsidR="002832C4" w:rsidRDefault="002832C4"/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14:paraId="67A821C7" w14:textId="77777777" w:rsidR="002832C4" w:rsidRDefault="002832C4"/>
        </w:tc>
      </w:tr>
      <w:tr w:rsidR="002832C4" w14:paraId="7DF9B3D2" w14:textId="77777777" w:rsidTr="006E5FFE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74E8E772" w14:textId="77777777" w:rsidR="002832C4" w:rsidRDefault="002832C4">
            <w:pPr>
              <w:ind w:left="113" w:right="113"/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14:paraId="2604051D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0344F764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07D3603E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531FE4BF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09974308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0AF33152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2EB7DF19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5EF6806C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31A98DDF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50B4674C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33EBACCC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14:paraId="7350CDF2" w14:textId="77777777" w:rsidR="002832C4" w:rsidRDefault="002832C4"/>
        </w:tc>
      </w:tr>
      <w:tr w:rsidR="002832C4" w14:paraId="016FE70D" w14:textId="77777777" w:rsidTr="006E5FFE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6F7489AE" w14:textId="77777777" w:rsidR="002832C4" w:rsidRDefault="002832C4">
            <w:pPr>
              <w:ind w:left="113" w:right="113"/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64D2C4EE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4D9CDE2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2BC0E66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3813AD7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FBB3780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C4D0AD6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2A56559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E2DC440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CCE9894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CC041A0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6A28B7C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4CE17B2" w14:textId="77777777" w:rsidR="002832C4" w:rsidRDefault="002832C4"/>
        </w:tc>
      </w:tr>
      <w:tr w:rsidR="002832C4" w14:paraId="49B320B9" w14:textId="77777777" w:rsidTr="006E5FFE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3CFF99F7" w14:textId="77777777" w:rsidR="002832C4" w:rsidRDefault="002832C4"/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34C27412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22EBA597" w14:textId="77777777" w:rsidR="002832C4" w:rsidRPr="008749B7" w:rsidRDefault="00756BA4">
            <w:pPr>
              <w:pStyle w:val="Dato"/>
              <w:rPr>
                <w:lang w:val="en-US"/>
              </w:rPr>
            </w:pPr>
            <w:r w:rsidRPr="008749B7">
              <w:rPr>
                <w:lang w:val="en-US"/>
              </w:rPr>
              <w:fldChar w:fldCharType="begin"/>
            </w:r>
            <w:r w:rsidRPr="008749B7">
              <w:rPr>
                <w:lang w:val="en-US"/>
              </w:rPr>
              <w:instrText>=K11+3</w:instrText>
            </w:r>
            <w:r w:rsidRPr="008749B7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22</w:t>
            </w:r>
            <w:r w:rsidRPr="008749B7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453C5D88" w14:textId="77777777" w:rsidR="002832C4" w:rsidRPr="008749B7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37DD15C8" w14:textId="77777777" w:rsidR="002832C4" w:rsidRPr="008749B7" w:rsidRDefault="00756BA4">
            <w:pPr>
              <w:pStyle w:val="Dato"/>
              <w:rPr>
                <w:lang w:val="en-US"/>
              </w:rPr>
            </w:pPr>
            <w:r w:rsidRPr="008749B7">
              <w:rPr>
                <w:lang w:val="en-US"/>
              </w:rPr>
              <w:fldChar w:fldCharType="begin"/>
            </w:r>
            <w:r w:rsidRPr="008749B7">
              <w:rPr>
                <w:lang w:val="en-US"/>
              </w:rPr>
              <w:instrText>=C16+1</w:instrText>
            </w:r>
            <w:r w:rsidRPr="008749B7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23</w:t>
            </w:r>
            <w:r w:rsidRPr="008749B7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3799584C" w14:textId="77777777" w:rsidR="002832C4" w:rsidRPr="008749B7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10DD2FC2" w14:textId="77777777" w:rsidR="002832C4" w:rsidRPr="008749B7" w:rsidRDefault="00756BA4">
            <w:pPr>
              <w:pStyle w:val="Dato"/>
              <w:rPr>
                <w:lang w:val="en-US"/>
              </w:rPr>
            </w:pPr>
            <w:r w:rsidRPr="008749B7">
              <w:rPr>
                <w:lang w:val="en-US"/>
              </w:rPr>
              <w:fldChar w:fldCharType="begin"/>
            </w:r>
            <w:r w:rsidRPr="008749B7">
              <w:rPr>
                <w:lang w:val="en-US"/>
              </w:rPr>
              <w:instrText>=E16+1</w:instrText>
            </w:r>
            <w:r w:rsidRPr="008749B7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24</w:t>
            </w:r>
            <w:r w:rsidRPr="008749B7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107DD848" w14:textId="77777777" w:rsidR="002832C4" w:rsidRPr="008749B7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46DEFB7A" w14:textId="77777777" w:rsidR="002832C4" w:rsidRPr="008749B7" w:rsidRDefault="00756BA4">
            <w:pPr>
              <w:pStyle w:val="Dato"/>
              <w:rPr>
                <w:lang w:val="en-US"/>
              </w:rPr>
            </w:pPr>
            <w:r w:rsidRPr="008749B7">
              <w:rPr>
                <w:lang w:val="en-US"/>
              </w:rPr>
              <w:fldChar w:fldCharType="begin"/>
            </w:r>
            <w:r w:rsidRPr="008749B7">
              <w:rPr>
                <w:lang w:val="en-US"/>
              </w:rPr>
              <w:instrText>=G16+1</w:instrText>
            </w:r>
            <w:r w:rsidRPr="008749B7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25</w:t>
            </w:r>
            <w:r w:rsidRPr="008749B7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73624F6F" w14:textId="77777777" w:rsidR="002832C4" w:rsidRPr="008749B7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14:paraId="1D8E468B" w14:textId="77777777" w:rsidR="002832C4" w:rsidRPr="008749B7" w:rsidRDefault="00756BA4">
            <w:pPr>
              <w:pStyle w:val="Dato"/>
              <w:rPr>
                <w:lang w:val="en-US"/>
              </w:rPr>
            </w:pPr>
            <w:r w:rsidRPr="008749B7">
              <w:rPr>
                <w:lang w:val="en-US"/>
              </w:rPr>
              <w:fldChar w:fldCharType="begin"/>
            </w:r>
            <w:r w:rsidRPr="008749B7">
              <w:rPr>
                <w:lang w:val="en-US"/>
              </w:rPr>
              <w:instrText>=I16+1</w:instrText>
            </w:r>
            <w:r w:rsidRPr="008749B7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26</w:t>
            </w:r>
            <w:r w:rsidRPr="008749B7">
              <w:rPr>
                <w:lang w:val="en-US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14:paraId="763507A7" w14:textId="77777777" w:rsidR="002832C4" w:rsidRPr="008749B7" w:rsidRDefault="002832C4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14:paraId="6B73849B" w14:textId="77777777" w:rsidR="002832C4" w:rsidRPr="008749B7" w:rsidRDefault="00756BA4">
            <w:pPr>
              <w:pStyle w:val="Dato"/>
              <w:rPr>
                <w:lang w:val="en-US"/>
              </w:rPr>
            </w:pPr>
            <w:r w:rsidRPr="008749B7">
              <w:rPr>
                <w:lang w:val="en-US"/>
              </w:rPr>
              <w:fldChar w:fldCharType="begin"/>
            </w:r>
            <w:r w:rsidRPr="008749B7">
              <w:rPr>
                <w:lang w:val="en-US"/>
              </w:rPr>
              <w:instrText>=K16+1</w:instrText>
            </w:r>
            <w:r w:rsidRPr="008749B7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27</w:t>
            </w:r>
            <w:r w:rsidRPr="008749B7">
              <w:rPr>
                <w:lang w:val="en-US"/>
              </w:rPr>
              <w:fldChar w:fldCharType="end"/>
            </w:r>
            <w:r w:rsidRPr="008749B7">
              <w:rPr>
                <w:lang w:val="en-US"/>
              </w:rPr>
              <w:t>/</w:t>
            </w:r>
            <w:r w:rsidRPr="008749B7">
              <w:rPr>
                <w:lang w:val="en-US"/>
              </w:rPr>
              <w:fldChar w:fldCharType="begin"/>
            </w:r>
            <w:r w:rsidRPr="008749B7">
              <w:rPr>
                <w:lang w:val="en-US"/>
              </w:rPr>
              <w:instrText>=K16+2</w:instrText>
            </w:r>
            <w:r w:rsidRPr="008749B7">
              <w:rPr>
                <w:lang w:val="en-US"/>
              </w:rPr>
              <w:fldChar w:fldCharType="separate"/>
            </w:r>
            <w:r w:rsidR="005A7969">
              <w:rPr>
                <w:noProof/>
                <w:lang w:val="en-US"/>
              </w:rPr>
              <w:t>28</w:t>
            </w:r>
            <w:r w:rsidRPr="008749B7">
              <w:rPr>
                <w:lang w:val="en-US"/>
              </w:rPr>
              <w:fldChar w:fldCharType="end"/>
            </w:r>
          </w:p>
        </w:tc>
      </w:tr>
      <w:tr w:rsidR="002832C4" w14:paraId="1AE5D585" w14:textId="77777777" w:rsidTr="006E5FFE">
        <w:trPr>
          <w:cantSplit/>
          <w:trHeight w:val="893"/>
        </w:trPr>
        <w:sdt>
          <w:sdtPr>
            <w:id w:val="-807169488"/>
            <w:placeholder>
              <w:docPart w:val="9C2AF42C2E994D01BDFD03F0E66E1D40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14:paraId="77FB4121" w14:textId="77777777" w:rsidR="002832C4" w:rsidRDefault="00756BA4">
                <w:pPr>
                  <w:pStyle w:val="Linje"/>
                </w:pPr>
                <w:r>
                  <w:t>4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7CFE8CB7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4C6940E4" w14:textId="3AAC6729" w:rsidR="002832C4" w:rsidRDefault="002832C4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7CEB40C4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6820AC84" w14:textId="574D1DA4" w:rsidR="002832C4" w:rsidRDefault="00566EB8">
            <w:pPr>
              <w:pStyle w:val="Kalendertekst"/>
            </w:pPr>
            <w:r>
              <w:t>Jobbe med database</w:t>
            </w: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488733F9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05E1A024" w14:textId="40629AB8" w:rsidR="002832C4" w:rsidRDefault="002832C4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3BC93FE6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32A52496" w14:textId="623E2DF1" w:rsidR="002832C4" w:rsidRDefault="00566EB8">
            <w:pPr>
              <w:pStyle w:val="Kalendertekst"/>
            </w:pPr>
            <w:r>
              <w:t>Bli ferdig med database</w:t>
            </w: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047953A8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14:paraId="17AF0ECB" w14:textId="1A898E3C" w:rsidR="005A7969" w:rsidRDefault="005A7969" w:rsidP="00566EB8">
            <w:pPr>
              <w:pStyle w:val="Kalenderteks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14:paraId="31D7354C" w14:textId="77777777" w:rsidR="002832C4" w:rsidRDefault="002832C4">
            <w:pPr>
              <w:pStyle w:val="Kalendertekst"/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14:paraId="28247D40" w14:textId="3157A2F7" w:rsidR="002832C4" w:rsidRDefault="00566EB8">
            <w:pPr>
              <w:pStyle w:val="Kalendertekst"/>
            </w:pPr>
            <w:r>
              <w:t>Stusse på alt før levering</w:t>
            </w:r>
            <w:bookmarkStart w:id="0" w:name="_GoBack"/>
            <w:bookmarkEnd w:id="0"/>
          </w:p>
        </w:tc>
      </w:tr>
      <w:tr w:rsidR="002832C4" w14:paraId="2FBAA579" w14:textId="77777777" w:rsidTr="006E5FFE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7E3D1DEA" w14:textId="77777777" w:rsidR="002832C4" w:rsidRDefault="00756BA4">
            <w:pPr>
              <w:pStyle w:val="Uke"/>
              <w:jc w:val="left"/>
            </w:pPr>
            <w:r>
              <w:t>UKE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14:paraId="09B1889B" w14:textId="77777777" w:rsidR="002832C4" w:rsidRDefault="00756BA4">
            <w:pPr>
              <w:pStyle w:val="Notatoverskrift1"/>
              <w:rPr>
                <w:noProof/>
              </w:rPr>
            </w:pPr>
            <w:r>
              <w:rPr>
                <w:noProof/>
              </w:rPr>
              <w:t>notater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14:paraId="7AD259AD" w14:textId="32072C6A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72C74AF7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6293CF27" w14:textId="602289C3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5B7EFAE2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316BA9A3" w14:textId="77777777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0A579D85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5E42BFD8" w14:textId="77777777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41C6BB14" w14:textId="77777777" w:rsidR="002832C4" w:rsidRDefault="002832C4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0003C08B" w14:textId="4F52C96D" w:rsidR="002832C4" w:rsidRDefault="002832C4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14:paraId="2AFE328B" w14:textId="77777777" w:rsidR="002832C4" w:rsidRDefault="002832C4"/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14:paraId="74E5D21D" w14:textId="1E6F92B4" w:rsidR="002832C4" w:rsidRDefault="002832C4"/>
        </w:tc>
      </w:tr>
      <w:tr w:rsidR="002832C4" w14:paraId="1A82AE8F" w14:textId="77777777" w:rsidTr="006E5FFE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266AE9A7" w14:textId="77777777" w:rsidR="002832C4" w:rsidRDefault="002832C4">
            <w:pPr>
              <w:ind w:left="113" w:right="113"/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14:paraId="6E926536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0141B5A4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50E21324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0C053F9F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40667926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36427E19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2FEC5003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17C64F25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2DD6FFEE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2C251DDC" w14:textId="77777777" w:rsidR="002832C4" w:rsidRDefault="002832C4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14:paraId="26F756F1" w14:textId="77777777" w:rsidR="002832C4" w:rsidRDefault="002832C4"/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14:paraId="79CF231B" w14:textId="77777777" w:rsidR="002832C4" w:rsidRDefault="002832C4"/>
        </w:tc>
      </w:tr>
      <w:tr w:rsidR="002832C4" w14:paraId="534B0F52" w14:textId="77777777" w:rsidTr="006E5FFE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14:paraId="226F5F38" w14:textId="77777777" w:rsidR="002832C4" w:rsidRDefault="002832C4">
            <w:pPr>
              <w:ind w:left="113" w:right="113"/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14:paraId="25A4B4D2" w14:textId="77777777" w:rsidR="002832C4" w:rsidRDefault="002832C4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AB9AF16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07EADD2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6DF0811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5451F31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7CA3D74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4A47880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4AF9121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E5F7587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F2CB461" w14:textId="77777777" w:rsidR="002832C4" w:rsidRDefault="002832C4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110BC49" w14:textId="77777777" w:rsidR="002832C4" w:rsidRDefault="002832C4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A142E8F" w14:textId="77777777" w:rsidR="002832C4" w:rsidRDefault="002832C4"/>
        </w:tc>
      </w:tr>
    </w:tbl>
    <w:p w14:paraId="679911FD" w14:textId="77777777" w:rsidR="002832C4" w:rsidRDefault="002832C4" w:rsidP="006E5FFE"/>
    <w:sectPr w:rsidR="002832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36" w:right="1008" w:bottom="93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3C768" w14:textId="77777777" w:rsidR="00ED309C" w:rsidRDefault="00ED309C" w:rsidP="008B6987">
      <w:r>
        <w:separator/>
      </w:r>
    </w:p>
  </w:endnote>
  <w:endnote w:type="continuationSeparator" w:id="0">
    <w:p w14:paraId="70E7D0D6" w14:textId="77777777" w:rsidR="00ED309C" w:rsidRDefault="00ED309C" w:rsidP="008B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7F2F" w14:textId="77777777" w:rsidR="008B433C" w:rsidRDefault="008B433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7C89" w14:textId="13CB85DB" w:rsidR="008B6987" w:rsidRDefault="008B6987">
    <w:pPr>
      <w:pStyle w:val="Bunntekst"/>
    </w:pPr>
    <w:proofErr w:type="spellStart"/>
    <w:r>
      <w:t>Opphav</w:t>
    </w:r>
    <w:r w:rsidR="008B433C">
      <w:t>er</w:t>
    </w:r>
    <w:proofErr w:type="spellEnd"/>
    <w:r>
      <w:t>: Hans Petter Fuglerud</w:t>
    </w:r>
  </w:p>
  <w:p w14:paraId="7801C376" w14:textId="341EF938" w:rsidR="008B6987" w:rsidRDefault="008B6987">
    <w:pPr>
      <w:pStyle w:val="Bunntekst"/>
    </w:pPr>
    <w:r>
      <w:t>CC BY-SA 4.0: Navngivelse</w:t>
    </w:r>
    <w:r w:rsidR="008B433C">
      <w:t xml:space="preserve">  – d</w:t>
    </w:r>
    <w:r>
      <w:t>el på samme vilkår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8B6D3" w14:textId="77777777" w:rsidR="008B433C" w:rsidRDefault="008B433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DE712" w14:textId="77777777" w:rsidR="00ED309C" w:rsidRDefault="00ED309C" w:rsidP="008B6987">
      <w:r>
        <w:separator/>
      </w:r>
    </w:p>
  </w:footnote>
  <w:footnote w:type="continuationSeparator" w:id="0">
    <w:p w14:paraId="49B3DF6C" w14:textId="77777777" w:rsidR="00ED309C" w:rsidRDefault="00ED309C" w:rsidP="008B6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CC106" w14:textId="77777777" w:rsidR="008B433C" w:rsidRDefault="008B433C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91269" w14:textId="77777777" w:rsidR="008B433C" w:rsidRDefault="008B433C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8E517" w14:textId="77777777" w:rsidR="008B433C" w:rsidRDefault="008B433C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C5E592A"/>
    <w:lvl w:ilvl="0">
      <w:start w:val="1"/>
      <w:numFmt w:val="decimal"/>
      <w:pStyle w:val="Nummerertliste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E4804"/>
    <w:lvl w:ilvl="0">
      <w:start w:val="1"/>
      <w:numFmt w:val="decimal"/>
      <w:pStyle w:val="Nummerertliste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00EDAC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14C678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984512"/>
    <w:lvl w:ilvl="0">
      <w:start w:val="1"/>
      <w:numFmt w:val="bullet"/>
      <w:pStyle w:val="Punktliste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E8758"/>
    <w:lvl w:ilvl="0">
      <w:start w:val="1"/>
      <w:numFmt w:val="bullet"/>
      <w:pStyle w:val="Punktliste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C0742C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DAFB0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6C13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96972A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onthEnd" w:val="31.10.2018"/>
    <w:docVar w:name="MonthEndLessOne" w:val="30.10.2018"/>
    <w:docVar w:name="MonthEndLessTwo" w:val="29.10.2018"/>
    <w:docVar w:name="MonthStart" w:val="01.10.2018"/>
  </w:docVars>
  <w:rsids>
    <w:rsidRoot w:val="005A7969"/>
    <w:rsid w:val="000268D4"/>
    <w:rsid w:val="000B025C"/>
    <w:rsid w:val="000D3844"/>
    <w:rsid w:val="00172589"/>
    <w:rsid w:val="001928A7"/>
    <w:rsid w:val="00244EE0"/>
    <w:rsid w:val="002832C4"/>
    <w:rsid w:val="003118BD"/>
    <w:rsid w:val="003C202C"/>
    <w:rsid w:val="00415AA0"/>
    <w:rsid w:val="00431EA9"/>
    <w:rsid w:val="00543699"/>
    <w:rsid w:val="00566EB8"/>
    <w:rsid w:val="005A7969"/>
    <w:rsid w:val="005F15C6"/>
    <w:rsid w:val="0067486C"/>
    <w:rsid w:val="006D09A4"/>
    <w:rsid w:val="006E5FFE"/>
    <w:rsid w:val="00756BA4"/>
    <w:rsid w:val="0084291C"/>
    <w:rsid w:val="0086092A"/>
    <w:rsid w:val="008749B7"/>
    <w:rsid w:val="008B433C"/>
    <w:rsid w:val="008B6987"/>
    <w:rsid w:val="0092081C"/>
    <w:rsid w:val="00AE03C1"/>
    <w:rsid w:val="00B513AA"/>
    <w:rsid w:val="00B7588A"/>
    <w:rsid w:val="00BF2B7C"/>
    <w:rsid w:val="00CB3581"/>
    <w:rsid w:val="00DB17D6"/>
    <w:rsid w:val="00E64B0F"/>
    <w:rsid w:val="00EA32AD"/>
    <w:rsid w:val="00ED309C"/>
    <w:rsid w:val="00ED6558"/>
    <w:rsid w:val="00FC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326A"/>
  <w15:docId w15:val="{CAACE521-7203-4DA0-B82E-73D70281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F2123" w:themeColor="text2"/>
        <w:sz w:val="14"/>
        <w:szCs w:val="14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uiPriority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6BDD8" w:themeColor="accent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BDD8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BDD8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BDD8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BDD8" w:themeColor="accen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BDD8" w:themeColor="accent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atoverskrift1">
    <w:name w:val="Notatoverskrift1"/>
    <w:basedOn w:val="Normal"/>
    <w:uiPriority w:val="2"/>
    <w:qFormat/>
    <w:pPr>
      <w:jc w:val="center"/>
    </w:pPr>
    <w:rPr>
      <w:b/>
      <w:sz w:val="12"/>
      <w:szCs w:val="12"/>
    </w:rPr>
  </w:style>
  <w:style w:type="paragraph" w:customStyle="1" w:styleId="Uke">
    <w:name w:val="Uke"/>
    <w:basedOn w:val="Normal"/>
    <w:uiPriority w:val="1"/>
    <w:qFormat/>
    <w:pPr>
      <w:jc w:val="center"/>
    </w:pPr>
    <w:rPr>
      <w:b/>
      <w:caps/>
      <w:color w:val="404040" w:themeColor="text1" w:themeTint="BF"/>
    </w:rPr>
  </w:style>
  <w:style w:type="paragraph" w:customStyle="1" w:styleId="Linje">
    <w:name w:val="Linje"/>
    <w:basedOn w:val="Normal"/>
    <w:uiPriority w:val="19"/>
    <w:unhideWhenUsed/>
    <w:qFormat/>
    <w:pPr>
      <w:pBdr>
        <w:bottom w:val="single" w:sz="8" w:space="1" w:color="A3D7E7" w:themeColor="accent1" w:themeTint="99"/>
      </w:pBdr>
      <w:ind w:right="115"/>
      <w:jc w:val="center"/>
    </w:pPr>
    <w:rPr>
      <w:b/>
      <w:sz w:val="18"/>
    </w:rPr>
  </w:style>
  <w:style w:type="paragraph" w:styleId="Dato">
    <w:name w:val="Date"/>
    <w:basedOn w:val="Normal"/>
    <w:next w:val="Normal"/>
    <w:link w:val="DatoTegn"/>
    <w:uiPriority w:val="1"/>
    <w:qFormat/>
    <w:pPr>
      <w:spacing w:before="60"/>
    </w:pPr>
    <w:rPr>
      <w:color w:val="66BDD8" w:themeColor="accent1"/>
      <w:sz w:val="32"/>
      <w:szCs w:val="40"/>
    </w:rPr>
  </w:style>
  <w:style w:type="character" w:customStyle="1" w:styleId="DatoTegn">
    <w:name w:val="Dato Tegn"/>
    <w:basedOn w:val="Standardskriftforavsnitt"/>
    <w:link w:val="Dato"/>
    <w:uiPriority w:val="1"/>
    <w:rPr>
      <w:color w:val="66BDD8" w:themeColor="accent1"/>
      <w:sz w:val="32"/>
      <w:szCs w:val="40"/>
    </w:rPr>
  </w:style>
  <w:style w:type="character" w:customStyle="1" w:styleId="Lrdag">
    <w:name w:val="Lørdag"/>
    <w:basedOn w:val="Standardskriftforavsnitt"/>
    <w:uiPriority w:val="2"/>
    <w:qFormat/>
    <w:rPr>
      <w:caps w:val="0"/>
      <w:smallCaps w:val="0"/>
      <w:strike w:val="0"/>
      <w:dstrike w:val="0"/>
      <w:vanish w:val="0"/>
      <w:position w:val="12"/>
      <w:vertAlign w:val="baseline"/>
    </w:rPr>
  </w:style>
  <w:style w:type="character" w:customStyle="1" w:styleId="Sndag">
    <w:name w:val="Søndag"/>
    <w:basedOn w:val="Standardskriftforavsnitt"/>
    <w:uiPriority w:val="2"/>
    <w:qFormat/>
    <w:rPr>
      <w:position w:val="-12"/>
      <w:vertAlign w:val="baseline"/>
    </w:rPr>
  </w:style>
  <w:style w:type="paragraph" w:styleId="Ingenmellomrom">
    <w:name w:val="No Spacing"/>
    <w:uiPriority w:val="3"/>
    <w:unhideWhenUsed/>
    <w:rPr>
      <w:sz w:val="2"/>
      <w:szCs w:val="6"/>
    </w:rPr>
  </w:style>
  <w:style w:type="paragraph" w:customStyle="1" w:styleId="Mned">
    <w:name w:val="Måned"/>
    <w:basedOn w:val="Normal"/>
    <w:uiPriority w:val="1"/>
    <w:qFormat/>
    <w:rsid w:val="0067486C"/>
    <w:rPr>
      <w:caps/>
      <w:noProof/>
      <w:color w:val="0D0D0D" w:themeColor="text1" w:themeTint="F2"/>
      <w:position w:val="-12"/>
      <w:sz w:val="60"/>
      <w:szCs w:val="68"/>
    </w:rPr>
  </w:style>
  <w:style w:type="character" w:customStyle="1" w:styleId="r">
    <w:name w:val="År"/>
    <w:basedOn w:val="Standardskriftforavsnitt"/>
    <w:uiPriority w:val="1"/>
    <w:qFormat/>
    <w:rPr>
      <w:b w:val="0"/>
      <w:color w:val="66BDD8" w:themeColor="accent1"/>
    </w:rPr>
  </w:style>
  <w:style w:type="paragraph" w:customStyle="1" w:styleId="Linjetekst">
    <w:name w:val="Linjetekst"/>
    <w:basedOn w:val="Normal"/>
    <w:uiPriority w:val="1"/>
    <w:qFormat/>
    <w:pPr>
      <w:spacing w:after="80"/>
      <w:jc w:val="right"/>
    </w:pPr>
    <w:rPr>
      <w:caps/>
      <w:color w:val="404040" w:themeColor="text1" w:themeTint="BF"/>
    </w:rPr>
  </w:style>
  <w:style w:type="paragraph" w:customStyle="1" w:styleId="Vannrettlinje">
    <w:name w:val="Vannrett linje"/>
    <w:basedOn w:val="Linje"/>
    <w:uiPriority w:val="19"/>
    <w:unhideWhenUsed/>
    <w:qFormat/>
    <w:pPr>
      <w:spacing w:after="100"/>
    </w:p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Tahoma" w:hAnsi="Tahoma" w:cs="Tahoma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37"/>
    <w:semiHidden/>
    <w:unhideWhenUsed/>
  </w:style>
  <w:style w:type="paragraph" w:styleId="Blokktekst">
    <w:name w:val="Block Text"/>
    <w:basedOn w:val="Normal"/>
    <w:uiPriority w:val="99"/>
    <w:semiHidden/>
    <w:unhideWhenUsed/>
    <w:pPr>
      <w:pBdr>
        <w:top w:val="single" w:sz="2" w:space="10" w:color="66BDD8" w:themeColor="accent1" w:shadow="1" w:frame="1"/>
        <w:left w:val="single" w:sz="2" w:space="10" w:color="66BDD8" w:themeColor="accent1" w:shadow="1" w:frame="1"/>
        <w:bottom w:val="single" w:sz="2" w:space="10" w:color="66BDD8" w:themeColor="accent1" w:shadow="1" w:frame="1"/>
        <w:right w:val="single" w:sz="2" w:space="10" w:color="66BDD8" w:themeColor="accent1" w:shadow="1" w:frame="1"/>
      </w:pBdr>
      <w:ind w:left="1152" w:right="1152"/>
    </w:pPr>
    <w:rPr>
      <w:rFonts w:eastAsiaTheme="minorEastAsia"/>
      <w:i/>
      <w:iCs/>
      <w:color w:val="66BDD8" w:themeColor="accent1"/>
    </w:rPr>
  </w:style>
  <w:style w:type="paragraph" w:styleId="Brdtekst">
    <w:name w:val="Body Text"/>
    <w:basedOn w:val="Normal"/>
    <w:link w:val="BrdtekstTegn"/>
    <w:uiPriority w:val="99"/>
    <w:semiHidden/>
    <w:unhideWhenUsed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Pr>
      <w:sz w:val="16"/>
    </w:rPr>
  </w:style>
  <w:style w:type="paragraph" w:styleId="Brdtekst2">
    <w:name w:val="Body Text 2"/>
    <w:basedOn w:val="Normal"/>
    <w:link w:val="Brdtekst2Tegn"/>
    <w:uiPriority w:val="99"/>
    <w:semiHidden/>
    <w:unhideWhenUsed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Pr>
      <w:sz w:val="16"/>
    </w:rPr>
  </w:style>
  <w:style w:type="paragraph" w:styleId="Brdtekst3">
    <w:name w:val="Body Text 3"/>
    <w:basedOn w:val="Normal"/>
    <w:link w:val="Brdtekst3Tegn"/>
    <w:uiPriority w:val="99"/>
    <w:semiHidden/>
    <w:unhideWhenUsed/>
    <w:pPr>
      <w:spacing w:after="120"/>
    </w:pPr>
  </w:style>
  <w:style w:type="character" w:customStyle="1" w:styleId="Brdtekst3Tegn">
    <w:name w:val="Brødtekst 3 Tegn"/>
    <w:basedOn w:val="Standardskriftforavsnitt"/>
    <w:link w:val="Brdtekst3"/>
    <w:uiPriority w:val="99"/>
    <w:semiHidden/>
    <w:rPr>
      <w:sz w:val="16"/>
      <w:szCs w:val="16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pPr>
      <w:spacing w:after="20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Pr>
      <w:sz w:val="16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pPr>
      <w:spacing w:after="120"/>
      <w:ind w:left="360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Pr>
      <w:sz w:val="16"/>
    </w:rPr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pPr>
      <w:spacing w:after="200"/>
      <w:ind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Pr>
      <w:sz w:val="16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pPr>
      <w:spacing w:after="120" w:line="480" w:lineRule="auto"/>
      <w:ind w:left="360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Pr>
      <w:sz w:val="16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pPr>
      <w:spacing w:after="120"/>
      <w:ind w:left="360"/>
    </w:p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Pr>
      <w:sz w:val="16"/>
      <w:szCs w:val="16"/>
    </w:rPr>
  </w:style>
  <w:style w:type="character" w:styleId="Boktittel">
    <w:name w:val="Book Title"/>
    <w:basedOn w:val="Standardskriftforavsnitt"/>
    <w:uiPriority w:val="33"/>
    <w:semiHidden/>
    <w:qFormat/>
    <w:rPr>
      <w:b/>
      <w:bCs/>
      <w:smallCaps/>
      <w:spacing w:val="5"/>
    </w:rPr>
  </w:style>
  <w:style w:type="paragraph" w:styleId="Bildetekst">
    <w:name w:val="caption"/>
    <w:basedOn w:val="Normal"/>
    <w:next w:val="Normal"/>
    <w:uiPriority w:val="35"/>
    <w:semiHidden/>
    <w:unhideWhenUsed/>
    <w:qFormat/>
    <w:rPr>
      <w:b/>
      <w:bCs/>
      <w:color w:val="66BDD8" w:themeColor="accent1"/>
      <w:sz w:val="18"/>
      <w:szCs w:val="18"/>
    </w:rPr>
  </w:style>
  <w:style w:type="paragraph" w:styleId="Hilsen">
    <w:name w:val="Closing"/>
    <w:basedOn w:val="Normal"/>
    <w:link w:val="HilsenTegn"/>
    <w:uiPriority w:val="99"/>
    <w:semiHidden/>
    <w:unhideWhenUsed/>
    <w:pPr>
      <w:ind w:left="4320"/>
    </w:pPr>
  </w:style>
  <w:style w:type="character" w:customStyle="1" w:styleId="HilsenTegn">
    <w:name w:val="Hilsen Tegn"/>
    <w:basedOn w:val="Standardskriftforavsnitt"/>
    <w:link w:val="Hilsen"/>
    <w:uiPriority w:val="99"/>
    <w:semiHidden/>
    <w:rPr>
      <w:sz w:val="16"/>
    </w:rPr>
  </w:style>
  <w:style w:type="character" w:styleId="Merknadsreferanse">
    <w:name w:val="annotation reference"/>
    <w:basedOn w:val="Standardskriftforavsnitt"/>
    <w:uiPriority w:val="99"/>
    <w:semiHidden/>
    <w:unhideWhenUsed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Pr>
      <w:b/>
      <w:bCs/>
      <w:sz w:val="20"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Pr>
      <w:rFonts w:ascii="Tahoma" w:hAnsi="Tahoma" w:cs="Tahoma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Pr>
      <w:rFonts w:ascii="Tahoma" w:hAnsi="Tahoma" w:cs="Tahoma"/>
      <w:sz w:val="16"/>
      <w:szCs w:val="16"/>
    </w:rPr>
  </w:style>
  <w:style w:type="paragraph" w:styleId="E-postsignatur">
    <w:name w:val="E-mail Signature"/>
    <w:basedOn w:val="Normal"/>
    <w:link w:val="E-postsignaturTegn"/>
    <w:uiPriority w:val="99"/>
    <w:semiHidden/>
    <w:unhideWhenUsed/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Pr>
      <w:sz w:val="16"/>
    </w:rPr>
  </w:style>
  <w:style w:type="character" w:styleId="Utheving">
    <w:name w:val="Emphasis"/>
    <w:basedOn w:val="Standardskriftforavsnitt"/>
    <w:uiPriority w:val="20"/>
    <w:semiHidden/>
    <w:qFormat/>
    <w:rPr>
      <w:i/>
      <w:iCs/>
    </w:rPr>
  </w:style>
  <w:style w:type="character" w:styleId="Sluttnotereferanse">
    <w:name w:val="endnote reference"/>
    <w:basedOn w:val="Standardskriftforavsnitt"/>
    <w:uiPriority w:val="99"/>
    <w:semiHidden/>
    <w:unhideWhenUsed/>
    <w:rPr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Pr>
      <w:sz w:val="20"/>
      <w:szCs w:val="20"/>
    </w:rPr>
  </w:style>
  <w:style w:type="paragraph" w:styleId="Konvoluttadress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vsenderadresse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7481CF" w:themeColor="followedHyperlink"/>
      <w:u w:val="single"/>
    </w:rPr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Pr>
      <w:sz w:val="16"/>
    </w:rPr>
  </w:style>
  <w:style w:type="character" w:styleId="Fotnotereferanse">
    <w:name w:val="footnote reference"/>
    <w:basedOn w:val="Standardskriftforavsnitt"/>
    <w:uiPriority w:val="99"/>
    <w:semiHidden/>
    <w:unhideWhenUsed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Pr>
      <w:sz w:val="20"/>
      <w:szCs w:val="20"/>
    </w:r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Pr>
      <w:sz w:val="16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b/>
      <w:bCs/>
      <w:color w:val="66BDD8" w:themeColor="accent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Pr>
      <w:rFonts w:asciiTheme="majorHAnsi" w:eastAsiaTheme="majorEastAsia" w:hAnsiTheme="majorHAnsi" w:cstheme="majorBidi"/>
      <w:b/>
      <w:bCs/>
      <w:color w:val="66BDD8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b/>
      <w:bCs/>
      <w:color w:val="66BDD8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b/>
      <w:bCs/>
      <w:i/>
      <w:iCs/>
      <w:color w:val="66BDD8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color w:val="66BDD8" w:themeColor="accent1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i/>
      <w:iCs/>
      <w:color w:val="66BDD8" w:themeColor="accen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-akronym">
    <w:name w:val="HTML Acronym"/>
    <w:basedOn w:val="Standardskriftforavsnitt"/>
    <w:uiPriority w:val="99"/>
    <w:semiHidden/>
    <w:unhideWhenUsed/>
  </w:style>
  <w:style w:type="paragraph" w:styleId="HTML-adresse">
    <w:name w:val="HTML Address"/>
    <w:basedOn w:val="Normal"/>
    <w:link w:val="HTML-adresseTegn"/>
    <w:uiPriority w:val="99"/>
    <w:semiHidden/>
    <w:unhideWhenUsed/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Pr>
      <w:i/>
      <w:iCs/>
      <w:sz w:val="16"/>
    </w:rPr>
  </w:style>
  <w:style w:type="character" w:styleId="HTML-sitat">
    <w:name w:val="HTML Cite"/>
    <w:basedOn w:val="Standardskriftforavsnitt"/>
    <w:uiPriority w:val="99"/>
    <w:semiHidden/>
    <w:unhideWhenUsed/>
    <w:rPr>
      <w:i/>
      <w:iCs/>
    </w:rPr>
  </w:style>
  <w:style w:type="character" w:styleId="HTML-kode">
    <w:name w:val="HTML Code"/>
    <w:basedOn w:val="Standardskriftforavsnitt"/>
    <w:uiPriority w:val="99"/>
    <w:semiHidden/>
    <w:unhideWhenUsed/>
    <w:rPr>
      <w:rFonts w:ascii="Consolas" w:hAnsi="Consolas"/>
      <w:sz w:val="20"/>
      <w:szCs w:val="20"/>
    </w:rPr>
  </w:style>
  <w:style w:type="character" w:styleId="HTML-definisjon">
    <w:name w:val="HTML Definition"/>
    <w:basedOn w:val="Standardskriftforavsnitt"/>
    <w:uiPriority w:val="99"/>
    <w:semiHidden/>
    <w:unhideWhenUsed/>
    <w:rPr>
      <w:i/>
      <w:iCs/>
    </w:rPr>
  </w:style>
  <w:style w:type="character" w:styleId="HTML-tastatur">
    <w:name w:val="HTML Keyboard"/>
    <w:basedOn w:val="Standardskriftforavsnitt"/>
    <w:uiPriority w:val="99"/>
    <w:semiHidden/>
    <w:unhideWhenUsed/>
    <w:rPr>
      <w:rFonts w:ascii="Consolas" w:hAnsi="Consolas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Pr>
      <w:rFonts w:ascii="Consolas" w:hAnsi="Consolas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Pr>
      <w:rFonts w:ascii="Consolas" w:hAnsi="Consolas"/>
      <w:sz w:val="20"/>
      <w:szCs w:val="20"/>
    </w:rPr>
  </w:style>
  <w:style w:type="character" w:styleId="HTML-eksempel">
    <w:name w:val="HTML Sample"/>
    <w:basedOn w:val="Standardskriftforavsnitt"/>
    <w:uiPriority w:val="99"/>
    <w:semiHidden/>
    <w:unhideWhenUsed/>
    <w:rPr>
      <w:rFonts w:ascii="Consolas" w:hAnsi="Consolas"/>
      <w:sz w:val="24"/>
      <w:szCs w:val="24"/>
    </w:rPr>
  </w:style>
  <w:style w:type="character" w:styleId="HTML-skrivemaskin">
    <w:name w:val="HTML Typewriter"/>
    <w:basedOn w:val="Standardskriftforavsnitt"/>
    <w:uiPriority w:val="99"/>
    <w:semiHidden/>
    <w:unhideWhenUsed/>
    <w:rPr>
      <w:rFonts w:ascii="Consolas" w:hAnsi="Consolas"/>
      <w:sz w:val="20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Pr>
      <w:i/>
      <w:iCs/>
    </w:rPr>
  </w:style>
  <w:style w:type="character" w:styleId="Hyperkobling">
    <w:name w:val="Hyperlink"/>
    <w:basedOn w:val="Standardskriftforavsnitt"/>
    <w:uiPriority w:val="99"/>
    <w:semiHidden/>
    <w:unhideWhenUsed/>
    <w:rPr>
      <w:color w:val="66BDD8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pPr>
      <w:ind w:left="160" w:hanging="160"/>
    </w:pPr>
  </w:style>
  <w:style w:type="paragraph" w:styleId="Indeks2">
    <w:name w:val="index 2"/>
    <w:basedOn w:val="Normal"/>
    <w:next w:val="Normal"/>
    <w:autoRedefine/>
    <w:uiPriority w:val="99"/>
    <w:semiHidden/>
    <w:unhideWhenUsed/>
    <w:pPr>
      <w:ind w:left="320" w:hanging="160"/>
    </w:pPr>
  </w:style>
  <w:style w:type="paragraph" w:styleId="Indeks3">
    <w:name w:val="index 3"/>
    <w:basedOn w:val="Normal"/>
    <w:next w:val="Normal"/>
    <w:autoRedefine/>
    <w:uiPriority w:val="99"/>
    <w:semiHidden/>
    <w:unhideWhenUsed/>
    <w:pPr>
      <w:ind w:left="480" w:hanging="160"/>
    </w:pPr>
  </w:style>
  <w:style w:type="paragraph" w:styleId="Indeks4">
    <w:name w:val="index 4"/>
    <w:basedOn w:val="Normal"/>
    <w:next w:val="Normal"/>
    <w:autoRedefine/>
    <w:uiPriority w:val="99"/>
    <w:semiHidden/>
    <w:unhideWhenUsed/>
    <w:pPr>
      <w:ind w:left="640" w:hanging="160"/>
    </w:pPr>
  </w:style>
  <w:style w:type="paragraph" w:styleId="Indeks5">
    <w:name w:val="index 5"/>
    <w:basedOn w:val="Normal"/>
    <w:next w:val="Normal"/>
    <w:autoRedefine/>
    <w:uiPriority w:val="99"/>
    <w:semiHidden/>
    <w:unhideWhenUsed/>
    <w:pPr>
      <w:ind w:left="800" w:hanging="160"/>
    </w:pPr>
  </w:style>
  <w:style w:type="paragraph" w:styleId="Indeks6">
    <w:name w:val="index 6"/>
    <w:basedOn w:val="Normal"/>
    <w:next w:val="Normal"/>
    <w:autoRedefine/>
    <w:uiPriority w:val="99"/>
    <w:semiHidden/>
    <w:unhideWhenUsed/>
    <w:pPr>
      <w:ind w:left="960" w:hanging="160"/>
    </w:pPr>
  </w:style>
  <w:style w:type="paragraph" w:styleId="Indeks7">
    <w:name w:val="index 7"/>
    <w:basedOn w:val="Normal"/>
    <w:next w:val="Normal"/>
    <w:autoRedefine/>
    <w:uiPriority w:val="99"/>
    <w:semiHidden/>
    <w:unhideWhenUsed/>
    <w:pPr>
      <w:ind w:left="1120" w:hanging="160"/>
    </w:pPr>
  </w:style>
  <w:style w:type="paragraph" w:styleId="Indeks8">
    <w:name w:val="index 8"/>
    <w:basedOn w:val="Normal"/>
    <w:next w:val="Normal"/>
    <w:autoRedefine/>
    <w:uiPriority w:val="99"/>
    <w:semiHidden/>
    <w:unhideWhenUsed/>
    <w:pPr>
      <w:ind w:left="1280" w:hanging="160"/>
    </w:pPr>
  </w:style>
  <w:style w:type="paragraph" w:styleId="Indeks9">
    <w:name w:val="index 9"/>
    <w:basedOn w:val="Normal"/>
    <w:next w:val="Normal"/>
    <w:autoRedefine/>
    <w:uiPriority w:val="99"/>
    <w:semiHidden/>
    <w:unhideWhenUsed/>
    <w:pPr>
      <w:ind w:left="1440" w:hanging="160"/>
    </w:pPr>
  </w:style>
  <w:style w:type="paragraph" w:styleId="Stikkordregisteroverskrift">
    <w:name w:val="index heading"/>
    <w:basedOn w:val="Normal"/>
    <w:next w:val="Indeks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Sterkutheving">
    <w:name w:val="Intense Emphasis"/>
    <w:basedOn w:val="Standardskriftforavsnitt"/>
    <w:uiPriority w:val="21"/>
    <w:semiHidden/>
    <w:qFormat/>
    <w:rPr>
      <w:b/>
      <w:bCs/>
      <w:i/>
      <w:iCs/>
      <w:color w:val="66BDD8" w:themeColor="accent1"/>
    </w:rPr>
  </w:style>
  <w:style w:type="paragraph" w:styleId="Sterktsitat">
    <w:name w:val="Intense Quote"/>
    <w:basedOn w:val="Normal"/>
    <w:next w:val="Normal"/>
    <w:link w:val="SterktsitatTegn"/>
    <w:uiPriority w:val="30"/>
    <w:semiHidden/>
    <w:qFormat/>
    <w:pPr>
      <w:pBdr>
        <w:bottom w:val="single" w:sz="4" w:space="4" w:color="66BDD8" w:themeColor="accent1"/>
      </w:pBdr>
      <w:spacing w:before="200" w:after="280"/>
      <w:ind w:left="936" w:right="936"/>
    </w:pPr>
    <w:rPr>
      <w:b/>
      <w:bCs/>
      <w:i/>
      <w:iCs/>
      <w:color w:val="66BDD8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b/>
      <w:bCs/>
      <w:i/>
      <w:iCs/>
      <w:color w:val="66BDD8" w:themeColor="accent1"/>
    </w:rPr>
  </w:style>
  <w:style w:type="character" w:styleId="Sterkreferanse">
    <w:name w:val="Intense Reference"/>
    <w:basedOn w:val="Standardskriftforavsnitt"/>
    <w:uiPriority w:val="32"/>
    <w:semiHidden/>
    <w:qFormat/>
    <w:rPr>
      <w:b/>
      <w:bCs/>
      <w:smallCaps/>
      <w:color w:val="66BDD8" w:themeColor="accent1"/>
      <w:spacing w:val="5"/>
      <w:u w:val="single"/>
    </w:rPr>
  </w:style>
  <w:style w:type="character" w:styleId="Linjenummer">
    <w:name w:val="line number"/>
    <w:basedOn w:val="Standardskriftforavsnit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Punktliste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Punktliste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-forts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-forts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-forts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Nummerertliste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Nummerertliste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Nummerertliste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eavsnitt">
    <w:name w:val="List Paragraph"/>
    <w:basedOn w:val="Normal"/>
    <w:uiPriority w:val="34"/>
    <w:semiHidden/>
    <w:qFormat/>
    <w:pPr>
      <w:ind w:left="720"/>
      <w:contextualSpacing/>
    </w:pPr>
  </w:style>
  <w:style w:type="paragraph" w:styleId="Makrotekst">
    <w:name w:val="macro"/>
    <w:link w:val="MakrotekstTeg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Pr>
      <w:rFonts w:ascii="Consolas" w:hAnsi="Consolas"/>
      <w:sz w:val="20"/>
      <w:szCs w:val="20"/>
    </w:rPr>
  </w:style>
  <w:style w:type="paragraph" w:styleId="Meldingshode">
    <w:name w:val="Message Header"/>
    <w:basedOn w:val="Normal"/>
    <w:link w:val="MeldingshodeTeg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Vanliginnrykk">
    <w:name w:val="Normal Indent"/>
    <w:basedOn w:val="Normal"/>
    <w:uiPriority w:val="99"/>
    <w:semiHidden/>
    <w:unhideWhenUsed/>
    <w:pPr>
      <w:ind w:left="720"/>
    </w:p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Pr>
      <w:sz w:val="16"/>
    </w:rPr>
  </w:style>
  <w:style w:type="character" w:styleId="Sidetall">
    <w:name w:val="page number"/>
    <w:basedOn w:val="Standardskriftforavsnit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styleId="Rentekst">
    <w:name w:val="Plain Text"/>
    <w:basedOn w:val="Normal"/>
    <w:link w:val="RentekstTegn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Pr>
      <w:rFonts w:ascii="Consolas" w:hAnsi="Consolas"/>
      <w:sz w:val="21"/>
      <w:szCs w:val="21"/>
    </w:rPr>
  </w:style>
  <w:style w:type="paragraph" w:styleId="Sitat">
    <w:name w:val="Quote"/>
    <w:basedOn w:val="Normal"/>
    <w:next w:val="Normal"/>
    <w:link w:val="SitatTegn"/>
    <w:uiPriority w:val="29"/>
    <w:semiHidden/>
    <w:qFormat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semiHidden/>
    <w:rPr>
      <w:i/>
      <w:iCs/>
      <w:color w:val="000000" w:themeColor="text1"/>
      <w:sz w:val="16"/>
    </w:rPr>
  </w:style>
  <w:style w:type="paragraph" w:styleId="Innledendehilsen">
    <w:name w:val="Salutation"/>
    <w:basedOn w:val="Normal"/>
    <w:next w:val="Normal"/>
    <w:link w:val="InnledendehilsenTegn"/>
    <w:uiPriority w:val="99"/>
    <w:semiHidden/>
    <w:unhideWhenUsed/>
  </w:style>
  <w:style w:type="character" w:customStyle="1" w:styleId="InnledendehilsenTegn">
    <w:name w:val="Innledende hilsen Tegn"/>
    <w:basedOn w:val="Standardskriftforavsnitt"/>
    <w:link w:val="Innledendehilsen"/>
    <w:uiPriority w:val="99"/>
    <w:semiHidden/>
    <w:rPr>
      <w:sz w:val="16"/>
    </w:rPr>
  </w:style>
  <w:style w:type="paragraph" w:styleId="Underskrift">
    <w:name w:val="Signature"/>
    <w:basedOn w:val="Normal"/>
    <w:link w:val="UnderskriftTegn"/>
    <w:uiPriority w:val="99"/>
    <w:semiHidden/>
    <w:unhideWhenUsed/>
    <w:pPr>
      <w:ind w:left="4320"/>
    </w:pPr>
  </w:style>
  <w:style w:type="character" w:customStyle="1" w:styleId="UnderskriftTegn">
    <w:name w:val="Underskrift Tegn"/>
    <w:basedOn w:val="Standardskriftforavsnitt"/>
    <w:link w:val="Underskrift"/>
    <w:uiPriority w:val="99"/>
    <w:semiHidden/>
    <w:rPr>
      <w:sz w:val="16"/>
    </w:rPr>
  </w:style>
  <w:style w:type="character" w:styleId="Sterk">
    <w:name w:val="Strong"/>
    <w:basedOn w:val="Standardskriftforavsnitt"/>
    <w:uiPriority w:val="22"/>
    <w:semiHidden/>
    <w:qFormat/>
    <w:rPr>
      <w:b/>
      <w:bCs/>
    </w:rPr>
  </w:style>
  <w:style w:type="paragraph" w:styleId="Undertittel">
    <w:name w:val="Subtitle"/>
    <w:basedOn w:val="Normal"/>
    <w:next w:val="Normal"/>
    <w:link w:val="UndertittelTegn"/>
    <w:uiPriority w:val="11"/>
    <w:semiHidden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66BDD8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Pr>
      <w:rFonts w:asciiTheme="majorHAnsi" w:eastAsiaTheme="majorEastAsia" w:hAnsiTheme="majorHAnsi" w:cstheme="majorBidi"/>
      <w:i/>
      <w:iCs/>
      <w:color w:val="66BDD8" w:themeColor="accent1"/>
      <w:spacing w:val="15"/>
      <w:sz w:val="24"/>
      <w:szCs w:val="24"/>
    </w:rPr>
  </w:style>
  <w:style w:type="character" w:styleId="Svakutheving">
    <w:name w:val="Subtle Emphasis"/>
    <w:basedOn w:val="Standardskriftforavsnitt"/>
    <w:uiPriority w:val="19"/>
    <w:semiHidden/>
    <w:qFormat/>
    <w:rPr>
      <w:i/>
      <w:iCs/>
      <w:color w:val="808080" w:themeColor="text1" w:themeTint="7F"/>
    </w:rPr>
  </w:style>
  <w:style w:type="character" w:styleId="Svakreferanse">
    <w:name w:val="Subtle Reference"/>
    <w:basedOn w:val="Standardskriftforavsnitt"/>
    <w:uiPriority w:val="31"/>
    <w:semiHidden/>
    <w:qFormat/>
    <w:rPr>
      <w:smallCaps/>
      <w:color w:val="66BDD8" w:themeColor="accent1"/>
      <w:u w:val="single"/>
    </w:rPr>
  </w:style>
  <w:style w:type="paragraph" w:styleId="Kildeliste">
    <w:name w:val="table of authorities"/>
    <w:basedOn w:val="Normal"/>
    <w:next w:val="Normal"/>
    <w:uiPriority w:val="99"/>
    <w:semiHidden/>
    <w:unhideWhenUsed/>
    <w:pPr>
      <w:ind w:left="160" w:hanging="160"/>
    </w:pPr>
  </w:style>
  <w:style w:type="paragraph" w:styleId="Figurliste">
    <w:name w:val="table of figures"/>
    <w:basedOn w:val="Normal"/>
    <w:next w:val="Normal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semiHidden/>
    <w:qFormat/>
    <w:pPr>
      <w:pBdr>
        <w:bottom w:val="single" w:sz="8" w:space="4" w:color="66BDD8" w:themeColor="accent1"/>
      </w:pBdr>
      <w:spacing w:after="300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semiHidden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paragraph" w:styleId="Kildelisteoverskrift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H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INNH2">
    <w:name w:val="toc 2"/>
    <w:basedOn w:val="Normal"/>
    <w:next w:val="Normal"/>
    <w:autoRedefine/>
    <w:uiPriority w:val="39"/>
    <w:semiHidden/>
    <w:unhideWhenUsed/>
    <w:pPr>
      <w:spacing w:after="100"/>
      <w:ind w:left="160"/>
    </w:pPr>
  </w:style>
  <w:style w:type="paragraph" w:styleId="INNH3">
    <w:name w:val="toc 3"/>
    <w:basedOn w:val="Normal"/>
    <w:next w:val="Normal"/>
    <w:autoRedefine/>
    <w:uiPriority w:val="39"/>
    <w:semiHidden/>
    <w:unhideWhenUsed/>
    <w:pPr>
      <w:spacing w:after="100"/>
      <w:ind w:left="320"/>
    </w:pPr>
  </w:style>
  <w:style w:type="paragraph" w:styleId="INNH4">
    <w:name w:val="toc 4"/>
    <w:basedOn w:val="Normal"/>
    <w:next w:val="Normal"/>
    <w:autoRedefine/>
    <w:uiPriority w:val="39"/>
    <w:semiHidden/>
    <w:unhideWhenUsed/>
    <w:pPr>
      <w:spacing w:after="100"/>
      <w:ind w:left="480"/>
    </w:pPr>
  </w:style>
  <w:style w:type="paragraph" w:styleId="INNH5">
    <w:name w:val="toc 5"/>
    <w:basedOn w:val="Normal"/>
    <w:next w:val="Normal"/>
    <w:autoRedefine/>
    <w:uiPriority w:val="39"/>
    <w:semiHidden/>
    <w:unhideWhenUsed/>
    <w:pPr>
      <w:spacing w:after="100"/>
      <w:ind w:left="640"/>
    </w:pPr>
  </w:style>
  <w:style w:type="paragraph" w:styleId="INNH6">
    <w:name w:val="toc 6"/>
    <w:basedOn w:val="Normal"/>
    <w:next w:val="Normal"/>
    <w:autoRedefine/>
    <w:uiPriority w:val="39"/>
    <w:semiHidden/>
    <w:unhideWhenUsed/>
    <w:pPr>
      <w:spacing w:after="100"/>
      <w:ind w:left="800"/>
    </w:pPr>
  </w:style>
  <w:style w:type="paragraph" w:styleId="INNH7">
    <w:name w:val="toc 7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INNH8">
    <w:name w:val="toc 8"/>
    <w:basedOn w:val="Normal"/>
    <w:next w:val="Normal"/>
    <w:autoRedefine/>
    <w:uiPriority w:val="39"/>
    <w:semiHidden/>
    <w:unhideWhenUsed/>
    <w:pPr>
      <w:spacing w:after="100"/>
      <w:ind w:left="1120"/>
    </w:pPr>
  </w:style>
  <w:style w:type="paragraph" w:styleId="INNH9">
    <w:name w:val="toc 9"/>
    <w:basedOn w:val="Normal"/>
    <w:next w:val="Normal"/>
    <w:autoRedefine/>
    <w:uiPriority w:val="39"/>
    <w:semiHidden/>
    <w:unhideWhenUsed/>
    <w:pPr>
      <w:spacing w:after="100"/>
      <w:ind w:left="128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customStyle="1" w:styleId="SlashEnd">
    <w:name w:val="SlashEnd"/>
    <w:basedOn w:val="Standardskriftforavsnitt"/>
    <w:uiPriority w:val="19"/>
    <w:semiHidden/>
    <w:rPr>
      <w:color w:val="FFFFFF" w:themeColor="background1"/>
    </w:rPr>
  </w:style>
  <w:style w:type="paragraph" w:customStyle="1" w:styleId="Dager">
    <w:name w:val="Dager"/>
    <w:basedOn w:val="Normal"/>
    <w:qFormat/>
    <w:pPr>
      <w:jc w:val="center"/>
    </w:pPr>
    <w:rPr>
      <w:color w:val="404040" w:themeColor="text1" w:themeTint="BF"/>
      <w:sz w:val="20"/>
      <w:szCs w:val="20"/>
    </w:rPr>
  </w:style>
  <w:style w:type="paragraph" w:customStyle="1" w:styleId="Kalendertekst">
    <w:name w:val="Kalendertekst"/>
    <w:basedOn w:val="Normal"/>
    <w:qFormat/>
    <w:rsid w:val="00B513AA"/>
    <w:rPr>
      <w:spacing w:val="-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21107501\AppData\Roaming\Microsoft\Maler\Timeplankalende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3A0CAEED114BD9BCB5636302039F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812945-86FE-4FD6-A3AE-8A156960517E}"/>
      </w:docPartPr>
      <w:docPartBody>
        <w:p w:rsidR="00786B76" w:rsidRDefault="00797CC5">
          <w:pPr>
            <w:pStyle w:val="383A0CAEED114BD9BCB5636302039FF1"/>
          </w:pPr>
          <w:r>
            <w:t>1</w:t>
          </w:r>
        </w:p>
      </w:docPartBody>
    </w:docPart>
    <w:docPart>
      <w:docPartPr>
        <w:name w:val="C90E4A07BA45496FB2B02B95195B5D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643527-2754-48C2-8971-EEE32E1988A8}"/>
      </w:docPartPr>
      <w:docPartBody>
        <w:p w:rsidR="00786B76" w:rsidRDefault="00797CC5">
          <w:pPr>
            <w:pStyle w:val="C90E4A07BA45496FB2B02B95195B5DD9"/>
          </w:pPr>
          <w:r>
            <w:t>2</w:t>
          </w:r>
        </w:p>
      </w:docPartBody>
    </w:docPart>
    <w:docPart>
      <w:docPartPr>
        <w:name w:val="2457CCCC784B4AE48FABA53861AB4F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358AB8C-763E-4110-88A2-320410359F71}"/>
      </w:docPartPr>
      <w:docPartBody>
        <w:p w:rsidR="00786B76" w:rsidRDefault="00797CC5">
          <w:pPr>
            <w:pStyle w:val="2457CCCC784B4AE48FABA53861AB4F79"/>
          </w:pPr>
          <w:r>
            <w:t>3</w:t>
          </w:r>
        </w:p>
      </w:docPartBody>
    </w:docPart>
    <w:docPart>
      <w:docPartPr>
        <w:name w:val="9C2AF42C2E994D01BDFD03F0E66E1D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6A2C74-868A-4435-AF78-C7C984080EFF}"/>
      </w:docPartPr>
      <w:docPartBody>
        <w:p w:rsidR="00786B76" w:rsidRDefault="00797CC5">
          <w:pPr>
            <w:pStyle w:val="9C2AF42C2E994D01BDFD03F0E66E1D40"/>
          </w:pPr>
          <w:r>
            <w:t>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B76"/>
    <w:rsid w:val="004322D6"/>
    <w:rsid w:val="00786B76"/>
    <w:rsid w:val="00797CC5"/>
    <w:rsid w:val="00836297"/>
    <w:rsid w:val="008F43CB"/>
    <w:rsid w:val="00A7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83A0CAEED114BD9BCB5636302039FF1">
    <w:name w:val="383A0CAEED114BD9BCB5636302039FF1"/>
  </w:style>
  <w:style w:type="paragraph" w:customStyle="1" w:styleId="C90E4A07BA45496FB2B02B95195B5DD9">
    <w:name w:val="C90E4A07BA45496FB2B02B95195B5DD9"/>
  </w:style>
  <w:style w:type="paragraph" w:customStyle="1" w:styleId="828706C6FD94444692F6E9FD3FE95AC2">
    <w:name w:val="828706C6FD94444692F6E9FD3FE95AC2"/>
  </w:style>
  <w:style w:type="paragraph" w:customStyle="1" w:styleId="F0576F2DE4914C56AF271D6B5D72675B">
    <w:name w:val="F0576F2DE4914C56AF271D6B5D72675B"/>
  </w:style>
  <w:style w:type="paragraph" w:customStyle="1" w:styleId="2457CCCC784B4AE48FABA53861AB4F79">
    <w:name w:val="2457CCCC784B4AE48FABA53861AB4F79"/>
  </w:style>
  <w:style w:type="paragraph" w:customStyle="1" w:styleId="9C2AF42C2E994D01BDFD03F0E66E1D40">
    <w:name w:val="9C2AF42C2E994D01BDFD03F0E66E1D40"/>
  </w:style>
  <w:style w:type="paragraph" w:customStyle="1" w:styleId="F7201AAAB7B645CA9E9362FF2BE1AF41">
    <w:name w:val="F7201AAAB7B645CA9E9362FF2BE1AF41"/>
  </w:style>
  <w:style w:type="paragraph" w:customStyle="1" w:styleId="57BB8F1211E74F72A41CED0E87B48DB6">
    <w:name w:val="57BB8F1211E74F72A41CED0E87B48DB6"/>
  </w:style>
  <w:style w:type="paragraph" w:customStyle="1" w:styleId="72C6D583FA16874081907050EC040664">
    <w:name w:val="72C6D583FA16874081907050EC040664"/>
    <w:rsid w:val="00836297"/>
    <w:pPr>
      <w:spacing w:after="0" w:line="240" w:lineRule="auto"/>
    </w:pPr>
    <w:rPr>
      <w:sz w:val="24"/>
      <w:szCs w:val="24"/>
    </w:rPr>
  </w:style>
  <w:style w:type="paragraph" w:customStyle="1" w:styleId="4143DD23EC8699499A8FFA6A52C81493">
    <w:name w:val="4143DD23EC8699499A8FFA6A52C81493"/>
    <w:rsid w:val="00836297"/>
    <w:pPr>
      <w:spacing w:after="0" w:line="240" w:lineRule="auto"/>
    </w:pPr>
    <w:rPr>
      <w:sz w:val="24"/>
      <w:szCs w:val="24"/>
    </w:rPr>
  </w:style>
  <w:style w:type="paragraph" w:customStyle="1" w:styleId="2C08AE92A094DD438FADE87FBDB2C460">
    <w:name w:val="2C08AE92A094DD438FADE87FBDB2C460"/>
    <w:rsid w:val="00836297"/>
    <w:pPr>
      <w:spacing w:after="0" w:line="240" w:lineRule="auto"/>
    </w:pPr>
    <w:rPr>
      <w:sz w:val="24"/>
      <w:szCs w:val="24"/>
    </w:rPr>
  </w:style>
  <w:style w:type="paragraph" w:customStyle="1" w:styleId="1D8232216B4200488F913E376B197119">
    <w:name w:val="1D8232216B4200488F913E376B197119"/>
    <w:rsid w:val="00836297"/>
    <w:pPr>
      <w:spacing w:after="0" w:line="240" w:lineRule="auto"/>
    </w:pPr>
    <w:rPr>
      <w:sz w:val="24"/>
      <w:szCs w:val="24"/>
    </w:rPr>
  </w:style>
  <w:style w:type="paragraph" w:customStyle="1" w:styleId="86A83B096A31AC49AFB25EE88FFF75B8">
    <w:name w:val="86A83B096A31AC49AFB25EE88FFF75B8"/>
    <w:rsid w:val="00836297"/>
    <w:pPr>
      <w:spacing w:after="0" w:line="240" w:lineRule="auto"/>
    </w:pPr>
    <w:rPr>
      <w:sz w:val="24"/>
      <w:szCs w:val="24"/>
    </w:rPr>
  </w:style>
  <w:style w:type="paragraph" w:customStyle="1" w:styleId="2C9FDCB154287D4E866B4E41AB949B17">
    <w:name w:val="2C9FDCB154287D4E866B4E41AB949B17"/>
    <w:rsid w:val="00836297"/>
    <w:pPr>
      <w:spacing w:after="0" w:line="240" w:lineRule="auto"/>
    </w:pPr>
    <w:rPr>
      <w:sz w:val="24"/>
      <w:szCs w:val="24"/>
    </w:rPr>
  </w:style>
  <w:style w:type="paragraph" w:customStyle="1" w:styleId="9F02887C986C464AB20536F45A372ADB">
    <w:name w:val="9F02887C986C464AB20536F45A372ADB"/>
    <w:rsid w:val="00836297"/>
    <w:pPr>
      <w:spacing w:after="0" w:line="240" w:lineRule="auto"/>
    </w:pPr>
    <w:rPr>
      <w:sz w:val="24"/>
      <w:szCs w:val="24"/>
    </w:rPr>
  </w:style>
  <w:style w:type="paragraph" w:customStyle="1" w:styleId="683C5C8B4668514A85A5C9E1F9B9DE36">
    <w:name w:val="683C5C8B4668514A85A5C9E1F9B9DE36"/>
    <w:rsid w:val="00836297"/>
    <w:pPr>
      <w:spacing w:after="0" w:line="240" w:lineRule="auto"/>
    </w:pPr>
    <w:rPr>
      <w:sz w:val="24"/>
      <w:szCs w:val="24"/>
    </w:rPr>
  </w:style>
  <w:style w:type="paragraph" w:customStyle="1" w:styleId="429439C636C05E4EBFE59CF4BF327EC6">
    <w:name w:val="429439C636C05E4EBFE59CF4BF327EC6"/>
    <w:rsid w:val="00836297"/>
    <w:pPr>
      <w:spacing w:after="0" w:line="240" w:lineRule="auto"/>
    </w:pPr>
    <w:rPr>
      <w:sz w:val="24"/>
      <w:szCs w:val="24"/>
    </w:rPr>
  </w:style>
  <w:style w:type="paragraph" w:customStyle="1" w:styleId="D8768B2BDD48244BB6A1B69E74DEF8DA">
    <w:name w:val="D8768B2BDD48244BB6A1B69E74DEF8DA"/>
    <w:rsid w:val="00836297"/>
    <w:pPr>
      <w:spacing w:after="0" w:line="240" w:lineRule="auto"/>
    </w:pPr>
    <w:rPr>
      <w:sz w:val="24"/>
      <w:szCs w:val="24"/>
    </w:rPr>
  </w:style>
  <w:style w:type="paragraph" w:customStyle="1" w:styleId="3D297B3A2E9708479DC3F5AC9211E439">
    <w:name w:val="3D297B3A2E9708479DC3F5AC9211E439"/>
    <w:rsid w:val="00836297"/>
    <w:pPr>
      <w:spacing w:after="0" w:line="240" w:lineRule="auto"/>
    </w:pPr>
    <w:rPr>
      <w:sz w:val="24"/>
      <w:szCs w:val="24"/>
    </w:rPr>
  </w:style>
  <w:style w:type="paragraph" w:customStyle="1" w:styleId="0593980F8DA4354CB78E0A8CCF6557D8">
    <w:name w:val="0593980F8DA4354CB78E0A8CCF6557D8"/>
    <w:rsid w:val="00836297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 Calendar">
      <a:dk1>
        <a:sysClr val="windowText" lastClr="000000"/>
      </a:dk1>
      <a:lt1>
        <a:sysClr val="window" lastClr="FFFFFF"/>
      </a:lt1>
      <a:dk2>
        <a:srgbClr val="1F2123"/>
      </a:dk2>
      <a:lt2>
        <a:srgbClr val="F0F0F0"/>
      </a:lt2>
      <a:accent1>
        <a:srgbClr val="66BDD8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66BDD8"/>
      </a:hlink>
      <a:folHlink>
        <a:srgbClr val="7481CF"/>
      </a:folHlink>
    </a:clrScheme>
    <a:fontScheme name="Lesson Plan Calendar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="customTab" label="Kalender" insertBeforeMso="TabHome">
        <group id="Calendar" label="Kalender">
          <button id="NewDates" visible="true" size="large" label="Velg nye datoer" keytip="D" screentip="Velg ny måned og år for kalenderen." onAction="CustomizeCalendar" imageMso="CalendarMonthDetailsSplitButton"/>
        </group>
        <group idMso="GroupClipboard"/>
        <group idMso="GroupStyles"/>
        <group idMso="GroupThemesWord"/>
        <group idMso="GroupEditing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79DF75B-2111-45F9-85A4-0846FC044B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C:\Users\21107501\AppData\Roaming\Microsoft\Maler\Timeplankalender.dotm</Template>
  <TotalTime>7</TotalTime>
  <Pages>1</Pages>
  <Words>273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Hans Petter Fuglerud</dc:creator>
  <cp:keywords/>
  <cp:lastModifiedBy>Havan Palo Darbandi</cp:lastModifiedBy>
  <cp:revision>3</cp:revision>
  <cp:lastPrinted>2011-04-01T20:00:00Z</cp:lastPrinted>
  <dcterms:created xsi:type="dcterms:W3CDTF">2020-01-02T07:19:00Z</dcterms:created>
  <dcterms:modified xsi:type="dcterms:W3CDTF">2020-01-02T07:44:00Z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TC027909669991</vt:lpwstr>
  </property>
</Properties>
</file>